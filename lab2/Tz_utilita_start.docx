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430" w:rsidRPr="00033A16" w:rsidRDefault="00417430" w:rsidP="00AC1C47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ФИО</w:t>
      </w:r>
      <w:r>
        <w:rPr>
          <w:sz w:val="24"/>
        </w:rPr>
        <w:tab/>
      </w:r>
      <w:r w:rsidR="00AB723E">
        <w:rPr>
          <w:sz w:val="24"/>
        </w:rPr>
        <w:t>Булгаков Александр Сергеевич</w:t>
      </w:r>
      <w:r w:rsidR="00AC1C47">
        <w:rPr>
          <w:sz w:val="24"/>
        </w:rPr>
        <w:t xml:space="preserve">                                                 </w:t>
      </w:r>
      <w:r w:rsidR="00AB723E">
        <w:rPr>
          <w:sz w:val="24"/>
        </w:rPr>
        <w:t xml:space="preserve">                           </w:t>
      </w:r>
      <w:bookmarkStart w:id="0" w:name="_GoBack"/>
      <w:bookmarkEnd w:id="0"/>
      <w:r w:rsidR="00AC1C47">
        <w:rPr>
          <w:sz w:val="24"/>
        </w:rPr>
        <w:t xml:space="preserve"> ИВБО-07-14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708"/>
        <w:gridCol w:w="2968"/>
        <w:gridCol w:w="4373"/>
        <w:gridCol w:w="1698"/>
      </w:tblGrid>
      <w:tr w:rsidR="00033A16" w:rsidTr="006D3793">
        <w:tc>
          <w:tcPr>
            <w:tcW w:w="708" w:type="dxa"/>
          </w:tcPr>
          <w:p w:rsidR="00033A16" w:rsidRDefault="00033A16" w:rsidP="00417430">
            <w:pPr>
              <w:rPr>
                <w:sz w:val="24"/>
              </w:rPr>
            </w:pPr>
            <w:r>
              <w:rPr>
                <w:sz w:val="24"/>
              </w:rPr>
              <w:t>№№</w:t>
            </w:r>
          </w:p>
        </w:tc>
        <w:tc>
          <w:tcPr>
            <w:tcW w:w="2968" w:type="dxa"/>
          </w:tcPr>
          <w:p w:rsidR="00033A16" w:rsidRDefault="00033A16" w:rsidP="00417430">
            <w:pPr>
              <w:rPr>
                <w:sz w:val="24"/>
              </w:rPr>
            </w:pPr>
            <w:r>
              <w:rPr>
                <w:sz w:val="24"/>
              </w:rPr>
              <w:t>Номер пункта ТЗ, где зарегистрирована ошибка</w:t>
            </w:r>
          </w:p>
        </w:tc>
        <w:tc>
          <w:tcPr>
            <w:tcW w:w="4373" w:type="dxa"/>
          </w:tcPr>
          <w:p w:rsidR="00033A16" w:rsidRDefault="00033A16" w:rsidP="00417430">
            <w:pPr>
              <w:rPr>
                <w:sz w:val="24"/>
              </w:rPr>
            </w:pPr>
            <w:r>
              <w:rPr>
                <w:sz w:val="24"/>
              </w:rPr>
              <w:t>Тип ошибки</w:t>
            </w:r>
          </w:p>
        </w:tc>
        <w:tc>
          <w:tcPr>
            <w:tcW w:w="1698" w:type="dxa"/>
          </w:tcPr>
          <w:p w:rsidR="00033A16" w:rsidRDefault="00033A16" w:rsidP="00417430">
            <w:pPr>
              <w:rPr>
                <w:sz w:val="24"/>
              </w:rPr>
            </w:pPr>
            <w:r>
              <w:rPr>
                <w:sz w:val="24"/>
              </w:rPr>
              <w:t>Количество баллов</w:t>
            </w:r>
          </w:p>
        </w:tc>
      </w:tr>
      <w:tr w:rsidR="00033A16" w:rsidTr="006D3793">
        <w:tc>
          <w:tcPr>
            <w:tcW w:w="708" w:type="dxa"/>
          </w:tcPr>
          <w:p w:rsidR="00033A16" w:rsidRDefault="005E6BAF" w:rsidP="0041743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8" w:type="dxa"/>
          </w:tcPr>
          <w:p w:rsidR="00033A16" w:rsidRDefault="008E7AA9" w:rsidP="00417430">
            <w:pPr>
              <w:rPr>
                <w:sz w:val="24"/>
              </w:rPr>
            </w:pPr>
            <w:r>
              <w:rPr>
                <w:sz w:val="24"/>
              </w:rPr>
              <w:t>Титульный лист. Стр. 1</w:t>
            </w:r>
          </w:p>
        </w:tc>
        <w:tc>
          <w:tcPr>
            <w:tcW w:w="4373" w:type="dxa"/>
          </w:tcPr>
          <w:p w:rsidR="00033A16" w:rsidRPr="003B7E9F" w:rsidRDefault="008E7AA9" w:rsidP="003B7E9F">
            <w:pPr>
              <w:rPr>
                <w:sz w:val="24"/>
              </w:rPr>
            </w:pPr>
            <w:r>
              <w:rPr>
                <w:sz w:val="24"/>
              </w:rPr>
              <w:t xml:space="preserve">Несоответствие ГОСТ </w:t>
            </w:r>
            <w:r w:rsidR="003B7E9F">
              <w:rPr>
                <w:sz w:val="24"/>
              </w:rPr>
              <w:t>19.104</w:t>
            </w:r>
            <w:r w:rsidRPr="008E7AA9">
              <w:rPr>
                <w:sz w:val="24"/>
              </w:rPr>
              <w:t>-78</w:t>
            </w:r>
            <w:r>
              <w:rPr>
                <w:sz w:val="24"/>
              </w:rPr>
              <w:t xml:space="preserve">.  </w:t>
            </w:r>
            <w:r w:rsidR="003B7E9F">
              <w:rPr>
                <w:sz w:val="24"/>
              </w:rPr>
              <w:t>На титульном листе в верхнем левом углу должна быть надпись обозначения с окончанием «ЛУ». Обозначение есть, а окончание отсутствует.</w:t>
            </w:r>
          </w:p>
        </w:tc>
        <w:tc>
          <w:tcPr>
            <w:tcW w:w="1698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6D3793">
        <w:tc>
          <w:tcPr>
            <w:tcW w:w="708" w:type="dxa"/>
          </w:tcPr>
          <w:p w:rsidR="00033A16" w:rsidRDefault="009F0169" w:rsidP="0041743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8" w:type="dxa"/>
          </w:tcPr>
          <w:p w:rsidR="00033A16" w:rsidRDefault="009F0169" w:rsidP="00417430">
            <w:pPr>
              <w:rPr>
                <w:sz w:val="24"/>
              </w:rPr>
            </w:pPr>
            <w:r>
              <w:rPr>
                <w:sz w:val="24"/>
              </w:rPr>
              <w:t>Содержание. Стр.</w:t>
            </w:r>
            <w:r w:rsidR="001A3177">
              <w:rPr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4373" w:type="dxa"/>
          </w:tcPr>
          <w:p w:rsidR="009F0169" w:rsidRPr="009F0169" w:rsidRDefault="009F0169" w:rsidP="003B7E9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sz w:val="24"/>
              </w:rPr>
              <w:t xml:space="preserve">Несоответствие ГОСТ </w:t>
            </w:r>
            <w:r w:rsidRPr="009F0169">
              <w:rPr>
                <w:sz w:val="24"/>
              </w:rPr>
              <w:t>19.106-78</w:t>
            </w:r>
            <w:r>
              <w:rPr>
                <w:sz w:val="24"/>
              </w:rPr>
              <w:t xml:space="preserve">. Нумерация </w:t>
            </w:r>
            <w:r w:rsidR="003B7E9F">
              <w:rPr>
                <w:sz w:val="24"/>
              </w:rPr>
              <w:t>листа неверная. Содержание в данном случае должно обозначаться 2 страницей.</w:t>
            </w:r>
          </w:p>
        </w:tc>
        <w:tc>
          <w:tcPr>
            <w:tcW w:w="1698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033A16" w:rsidTr="006D3793">
        <w:tc>
          <w:tcPr>
            <w:tcW w:w="708" w:type="dxa"/>
          </w:tcPr>
          <w:p w:rsidR="00033A16" w:rsidRDefault="001A3177" w:rsidP="0041743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8" w:type="dxa"/>
          </w:tcPr>
          <w:p w:rsidR="00033A16" w:rsidRDefault="001A3177" w:rsidP="00417430">
            <w:pPr>
              <w:rPr>
                <w:sz w:val="24"/>
              </w:rPr>
            </w:pPr>
            <w:r>
              <w:rPr>
                <w:sz w:val="24"/>
              </w:rPr>
              <w:t>Содержание. Стр. 3</w:t>
            </w:r>
          </w:p>
        </w:tc>
        <w:tc>
          <w:tcPr>
            <w:tcW w:w="4373" w:type="dxa"/>
          </w:tcPr>
          <w:p w:rsidR="00033A16" w:rsidRPr="001A3177" w:rsidRDefault="001A3177" w:rsidP="009171C4">
            <w:pPr>
              <w:rPr>
                <w:sz w:val="24"/>
              </w:rPr>
            </w:pPr>
            <w:r>
              <w:rPr>
                <w:sz w:val="24"/>
              </w:rPr>
              <w:t xml:space="preserve">Несоответствие ГОСТ </w:t>
            </w:r>
            <w:r w:rsidRPr="009F0169">
              <w:rPr>
                <w:sz w:val="24"/>
              </w:rPr>
              <w:t>19.106-78</w:t>
            </w:r>
            <w:r w:rsidRPr="001A3177">
              <w:rPr>
                <w:sz w:val="24"/>
              </w:rPr>
              <w:t xml:space="preserve">. </w:t>
            </w:r>
            <w:r w:rsidR="000E57DF">
              <w:rPr>
                <w:sz w:val="24"/>
              </w:rPr>
              <w:t xml:space="preserve">              </w:t>
            </w:r>
            <w:r w:rsidRPr="001A3177">
              <w:rPr>
                <w:sz w:val="24"/>
              </w:rPr>
              <w:t>В содержании, в</w:t>
            </w:r>
            <w:r>
              <w:rPr>
                <w:sz w:val="24"/>
              </w:rPr>
              <w:t xml:space="preserve"> разделе введение</w:t>
            </w:r>
            <w:r w:rsidR="003C5018">
              <w:rPr>
                <w:sz w:val="24"/>
              </w:rPr>
              <w:t>, основание для разработки и др.</w:t>
            </w:r>
            <w:r>
              <w:rPr>
                <w:sz w:val="24"/>
              </w:rPr>
              <w:t xml:space="preserve"> отсутствуют </w:t>
            </w:r>
            <w:r w:rsidR="00376977">
              <w:rPr>
                <w:sz w:val="24"/>
              </w:rPr>
              <w:t>п</w:t>
            </w:r>
            <w:r w:rsidR="009171C4">
              <w:rPr>
                <w:sz w:val="24"/>
              </w:rPr>
              <w:t>одразделы</w:t>
            </w:r>
            <w:r w:rsidRPr="001A3177">
              <w:rPr>
                <w:sz w:val="24"/>
              </w:rPr>
              <w:t>.</w:t>
            </w:r>
          </w:p>
        </w:tc>
        <w:tc>
          <w:tcPr>
            <w:tcW w:w="1698" w:type="dxa"/>
          </w:tcPr>
          <w:p w:rsidR="00033A16" w:rsidRDefault="00033A16" w:rsidP="00417430">
            <w:pPr>
              <w:rPr>
                <w:sz w:val="24"/>
              </w:rPr>
            </w:pPr>
          </w:p>
        </w:tc>
      </w:tr>
      <w:tr w:rsidR="003C5018" w:rsidTr="006D3793">
        <w:tc>
          <w:tcPr>
            <w:tcW w:w="708" w:type="dxa"/>
          </w:tcPr>
          <w:p w:rsidR="003C5018" w:rsidRDefault="003C5018" w:rsidP="0041743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68" w:type="dxa"/>
          </w:tcPr>
          <w:p w:rsidR="003C5018" w:rsidRPr="003C5018" w:rsidRDefault="003C5018" w:rsidP="00417430">
            <w:pPr>
              <w:rPr>
                <w:sz w:val="24"/>
              </w:rPr>
            </w:pPr>
            <w:r>
              <w:rPr>
                <w:sz w:val="24"/>
              </w:rPr>
              <w:t>Введение.</w:t>
            </w:r>
            <w:r w:rsidRPr="003C5018">
              <w:rPr>
                <w:sz w:val="24"/>
              </w:rPr>
              <w:t xml:space="preserve"> </w:t>
            </w:r>
            <w:r>
              <w:rPr>
                <w:sz w:val="24"/>
              </w:rPr>
              <w:t>Стр. 5</w:t>
            </w:r>
          </w:p>
        </w:tc>
        <w:tc>
          <w:tcPr>
            <w:tcW w:w="4373" w:type="dxa"/>
          </w:tcPr>
          <w:p w:rsidR="003C5018" w:rsidRDefault="003C5018" w:rsidP="003C5018">
            <w:pPr>
              <w:rPr>
                <w:sz w:val="24"/>
              </w:rPr>
            </w:pPr>
            <w:r>
              <w:rPr>
                <w:sz w:val="24"/>
              </w:rPr>
              <w:t xml:space="preserve">Несоответствие ГОСТ </w:t>
            </w:r>
            <w:r w:rsidRPr="009F0169">
              <w:rPr>
                <w:sz w:val="24"/>
              </w:rPr>
              <w:t>19.106-78</w:t>
            </w:r>
            <w:r w:rsidRPr="001A3177">
              <w:rPr>
                <w:sz w:val="24"/>
              </w:rPr>
              <w:t>.</w:t>
            </w:r>
          </w:p>
          <w:p w:rsidR="003C5018" w:rsidRPr="003C5018" w:rsidRDefault="003C5018" w:rsidP="009171C4">
            <w:pPr>
              <w:rPr>
                <w:sz w:val="24"/>
              </w:rPr>
            </w:pPr>
            <w:r>
              <w:rPr>
                <w:sz w:val="24"/>
              </w:rPr>
              <w:t>Точку в конце заголовка не ставят.</w:t>
            </w:r>
          </w:p>
        </w:tc>
        <w:tc>
          <w:tcPr>
            <w:tcW w:w="1698" w:type="dxa"/>
          </w:tcPr>
          <w:p w:rsidR="00B11A53" w:rsidRDefault="00B11A53" w:rsidP="00417430">
            <w:pPr>
              <w:rPr>
                <w:sz w:val="24"/>
              </w:rPr>
            </w:pPr>
          </w:p>
        </w:tc>
      </w:tr>
      <w:tr w:rsidR="00B11A53" w:rsidTr="006D3793">
        <w:tc>
          <w:tcPr>
            <w:tcW w:w="708" w:type="dxa"/>
          </w:tcPr>
          <w:p w:rsidR="00B11A53" w:rsidRDefault="00B11A53" w:rsidP="0041743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68" w:type="dxa"/>
          </w:tcPr>
          <w:p w:rsidR="00B11A53" w:rsidRDefault="00B11A53" w:rsidP="00417430">
            <w:pPr>
              <w:rPr>
                <w:sz w:val="24"/>
              </w:rPr>
            </w:pPr>
            <w:r>
              <w:rPr>
                <w:sz w:val="24"/>
              </w:rPr>
              <w:t>Введение.</w:t>
            </w:r>
            <w:r w:rsidRPr="003C5018">
              <w:rPr>
                <w:sz w:val="24"/>
              </w:rPr>
              <w:t xml:space="preserve"> </w:t>
            </w:r>
            <w:r>
              <w:rPr>
                <w:sz w:val="24"/>
              </w:rPr>
              <w:t>Стр. 5</w:t>
            </w:r>
          </w:p>
        </w:tc>
        <w:tc>
          <w:tcPr>
            <w:tcW w:w="4373" w:type="dxa"/>
          </w:tcPr>
          <w:p w:rsidR="00B11A53" w:rsidRDefault="00B11A53" w:rsidP="00B11A53">
            <w:pPr>
              <w:rPr>
                <w:sz w:val="24"/>
              </w:rPr>
            </w:pPr>
            <w:r>
              <w:rPr>
                <w:sz w:val="24"/>
              </w:rPr>
              <w:t xml:space="preserve">Несоответствие ГОСТ </w:t>
            </w:r>
            <w:r w:rsidRPr="009F0169">
              <w:rPr>
                <w:sz w:val="24"/>
              </w:rPr>
              <w:t>19.106-78</w:t>
            </w:r>
            <w:r w:rsidRPr="001A3177">
              <w:rPr>
                <w:sz w:val="24"/>
              </w:rPr>
              <w:t>.</w:t>
            </w:r>
          </w:p>
          <w:p w:rsidR="00B11A53" w:rsidRDefault="00B11A53" w:rsidP="003C5018">
            <w:pPr>
              <w:rPr>
                <w:sz w:val="24"/>
              </w:rPr>
            </w:pPr>
            <w:r>
              <w:rPr>
                <w:sz w:val="24"/>
              </w:rPr>
              <w:t>Расстояние между заголовком и последующим текстом, а также между заголовком раздела и подраздела должно быть равно двум интервалам.</w:t>
            </w:r>
          </w:p>
        </w:tc>
        <w:tc>
          <w:tcPr>
            <w:tcW w:w="1698" w:type="dxa"/>
          </w:tcPr>
          <w:p w:rsidR="00B11A53" w:rsidRDefault="00B11A53" w:rsidP="00417430">
            <w:pPr>
              <w:rPr>
                <w:sz w:val="24"/>
              </w:rPr>
            </w:pPr>
          </w:p>
          <w:p w:rsidR="00B11A53" w:rsidRDefault="00B11A53" w:rsidP="00417430">
            <w:pPr>
              <w:rPr>
                <w:sz w:val="24"/>
              </w:rPr>
            </w:pPr>
          </w:p>
        </w:tc>
      </w:tr>
      <w:tr w:rsidR="00B11A53" w:rsidTr="006D3793">
        <w:tc>
          <w:tcPr>
            <w:tcW w:w="708" w:type="dxa"/>
          </w:tcPr>
          <w:p w:rsidR="00B11A53" w:rsidRDefault="00B11A53" w:rsidP="0041743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68" w:type="dxa"/>
          </w:tcPr>
          <w:p w:rsidR="00B11A53" w:rsidRDefault="00B11A53" w:rsidP="00417430">
            <w:pPr>
              <w:rPr>
                <w:sz w:val="24"/>
              </w:rPr>
            </w:pPr>
            <w:r>
              <w:rPr>
                <w:sz w:val="24"/>
              </w:rPr>
              <w:t>Стр. 5</w:t>
            </w:r>
            <w:r>
              <w:rPr>
                <w:sz w:val="24"/>
              </w:rPr>
              <w:t>-16</w:t>
            </w:r>
          </w:p>
        </w:tc>
        <w:tc>
          <w:tcPr>
            <w:tcW w:w="4373" w:type="dxa"/>
          </w:tcPr>
          <w:p w:rsidR="00B11A53" w:rsidRDefault="00B11A53" w:rsidP="00B11A53">
            <w:pPr>
              <w:rPr>
                <w:sz w:val="24"/>
              </w:rPr>
            </w:pPr>
            <w:r>
              <w:rPr>
                <w:sz w:val="24"/>
              </w:rPr>
              <w:t xml:space="preserve">Несоответствие ГОСТ </w:t>
            </w:r>
            <w:r w:rsidRPr="009F0169">
              <w:rPr>
                <w:sz w:val="24"/>
              </w:rPr>
              <w:t>19.106-78</w:t>
            </w:r>
            <w:r w:rsidRPr="001A3177">
              <w:rPr>
                <w:sz w:val="24"/>
              </w:rPr>
              <w:t>.</w:t>
            </w:r>
          </w:p>
          <w:p w:rsidR="00B11A53" w:rsidRDefault="00B11A53" w:rsidP="00B11A53">
            <w:pPr>
              <w:rPr>
                <w:sz w:val="24"/>
              </w:rPr>
            </w:pPr>
            <w:r>
              <w:rPr>
                <w:sz w:val="24"/>
              </w:rPr>
              <w:t>Разделы, подразделы, пункты и подпункты следует нумеровать арабскими цифрами с точкой.</w:t>
            </w:r>
          </w:p>
        </w:tc>
        <w:tc>
          <w:tcPr>
            <w:tcW w:w="1698" w:type="dxa"/>
          </w:tcPr>
          <w:p w:rsidR="00B11A53" w:rsidRDefault="00B11A53" w:rsidP="00417430">
            <w:pPr>
              <w:rPr>
                <w:sz w:val="24"/>
              </w:rPr>
            </w:pPr>
          </w:p>
        </w:tc>
      </w:tr>
      <w:tr w:rsidR="002C0BF4" w:rsidTr="006D3793">
        <w:tc>
          <w:tcPr>
            <w:tcW w:w="708" w:type="dxa"/>
          </w:tcPr>
          <w:p w:rsidR="002C0BF4" w:rsidRDefault="002C0BF4" w:rsidP="00417430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68" w:type="dxa"/>
          </w:tcPr>
          <w:p w:rsidR="002C0BF4" w:rsidRDefault="002C0BF4" w:rsidP="00417430">
            <w:pPr>
              <w:rPr>
                <w:sz w:val="24"/>
              </w:rPr>
            </w:pPr>
            <w:r>
              <w:rPr>
                <w:sz w:val="24"/>
              </w:rPr>
              <w:t>Стр. 9</w:t>
            </w:r>
          </w:p>
        </w:tc>
        <w:tc>
          <w:tcPr>
            <w:tcW w:w="4373" w:type="dxa"/>
          </w:tcPr>
          <w:p w:rsidR="002C0BF4" w:rsidRDefault="002C0BF4" w:rsidP="002C0BF4">
            <w:pPr>
              <w:rPr>
                <w:bCs/>
                <w:sz w:val="24"/>
              </w:rPr>
            </w:pPr>
            <w:r w:rsidRPr="00883D79">
              <w:rPr>
                <w:bCs/>
                <w:sz w:val="24"/>
              </w:rPr>
              <w:t>Несоответствие ГОСТ 19.106-78.</w:t>
            </w:r>
          </w:p>
          <w:p w:rsidR="002C0BF4" w:rsidRDefault="002C0BF4" w:rsidP="002C0BF4">
            <w:pPr>
              <w:rPr>
                <w:sz w:val="24"/>
              </w:rPr>
            </w:pPr>
            <w:r w:rsidRPr="00883D79">
              <w:rPr>
                <w:bCs/>
                <w:sz w:val="24"/>
              </w:rPr>
              <w:t>Точку в конце заголовка не ставят.</w:t>
            </w:r>
          </w:p>
        </w:tc>
        <w:tc>
          <w:tcPr>
            <w:tcW w:w="1698" w:type="dxa"/>
          </w:tcPr>
          <w:p w:rsidR="002C0BF4" w:rsidRDefault="002C0BF4" w:rsidP="00417430">
            <w:pPr>
              <w:rPr>
                <w:sz w:val="24"/>
              </w:rPr>
            </w:pPr>
          </w:p>
        </w:tc>
      </w:tr>
      <w:tr w:rsidR="00B11A53" w:rsidTr="006D3793">
        <w:tc>
          <w:tcPr>
            <w:tcW w:w="708" w:type="dxa"/>
          </w:tcPr>
          <w:p w:rsidR="00B11A53" w:rsidRDefault="00E350B0" w:rsidP="00417430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68" w:type="dxa"/>
          </w:tcPr>
          <w:p w:rsidR="00B11A53" w:rsidRDefault="00E350B0" w:rsidP="00417430">
            <w:pPr>
              <w:rPr>
                <w:sz w:val="24"/>
              </w:rPr>
            </w:pPr>
            <w:r>
              <w:rPr>
                <w:sz w:val="24"/>
              </w:rPr>
              <w:t>Введение. Стр. 5</w:t>
            </w:r>
          </w:p>
        </w:tc>
        <w:tc>
          <w:tcPr>
            <w:tcW w:w="4373" w:type="dxa"/>
          </w:tcPr>
          <w:p w:rsidR="00B11A53" w:rsidRDefault="00B11A53" w:rsidP="000E57DF">
            <w:pPr>
              <w:rPr>
                <w:sz w:val="24"/>
              </w:rPr>
            </w:pPr>
            <w:r>
              <w:rPr>
                <w:sz w:val="24"/>
              </w:rPr>
              <w:t xml:space="preserve">Несоответствие ГОСТ </w:t>
            </w:r>
            <w:r w:rsidRPr="009F0169">
              <w:rPr>
                <w:sz w:val="24"/>
              </w:rPr>
              <w:t>19.106-78</w:t>
            </w:r>
            <w:r w:rsidRPr="001A3177">
              <w:rPr>
                <w:sz w:val="24"/>
              </w:rPr>
              <w:t>.</w:t>
            </w:r>
          </w:p>
          <w:p w:rsidR="00B11A53" w:rsidRDefault="00E350B0" w:rsidP="00417430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Нумерация страниц документа и приложений, входящих в состав документа, должна быть сквозная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E350B0" w:rsidRDefault="00E350B0" w:rsidP="00417430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После страницы 3 идет страница 5.</w:t>
            </w:r>
          </w:p>
        </w:tc>
        <w:tc>
          <w:tcPr>
            <w:tcW w:w="1698" w:type="dxa"/>
          </w:tcPr>
          <w:p w:rsidR="00B11A53" w:rsidRDefault="00B11A53" w:rsidP="00417430">
            <w:pPr>
              <w:rPr>
                <w:sz w:val="24"/>
              </w:rPr>
            </w:pPr>
          </w:p>
        </w:tc>
      </w:tr>
      <w:tr w:rsidR="00B11A53" w:rsidTr="006D3793">
        <w:tc>
          <w:tcPr>
            <w:tcW w:w="708" w:type="dxa"/>
          </w:tcPr>
          <w:p w:rsidR="00B11A53" w:rsidRDefault="00E350B0" w:rsidP="00417430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968" w:type="dxa"/>
          </w:tcPr>
          <w:p w:rsidR="00B11A53" w:rsidRDefault="00E350B0" w:rsidP="00417430">
            <w:pPr>
              <w:rPr>
                <w:sz w:val="24"/>
              </w:rPr>
            </w:pPr>
            <w:r>
              <w:rPr>
                <w:sz w:val="24"/>
              </w:rPr>
              <w:t>Стр. 6</w:t>
            </w:r>
          </w:p>
        </w:tc>
        <w:tc>
          <w:tcPr>
            <w:tcW w:w="4373" w:type="dxa"/>
          </w:tcPr>
          <w:p w:rsidR="00B11A53" w:rsidRDefault="00B11A53" w:rsidP="009171C4">
            <w:pPr>
              <w:rPr>
                <w:sz w:val="24"/>
              </w:rPr>
            </w:pPr>
            <w:r>
              <w:rPr>
                <w:sz w:val="24"/>
              </w:rPr>
              <w:t xml:space="preserve">Несоответствие ГОСТ </w:t>
            </w:r>
            <w:r w:rsidRPr="009F0169">
              <w:rPr>
                <w:sz w:val="24"/>
              </w:rPr>
              <w:t>19.106-78</w:t>
            </w:r>
            <w:r w:rsidRPr="001A3177">
              <w:rPr>
                <w:sz w:val="24"/>
              </w:rPr>
              <w:t>.</w:t>
            </w:r>
          </w:p>
          <w:p w:rsidR="00B11A53" w:rsidRPr="000E57DF" w:rsidRDefault="00E350B0" w:rsidP="00417430">
            <w:pPr>
              <w:rPr>
                <w:sz w:val="24"/>
              </w:rPr>
            </w:pPr>
            <w:r>
              <w:rPr>
                <w:sz w:val="24"/>
              </w:rPr>
              <w:t xml:space="preserve">Нумерация </w:t>
            </w:r>
            <w:r>
              <w:rPr>
                <w:sz w:val="24"/>
              </w:rPr>
              <w:t>раздела не должна быть наклонным шрифтом</w:t>
            </w:r>
            <w:r>
              <w:rPr>
                <w:sz w:val="24"/>
              </w:rPr>
              <w:t>.</w:t>
            </w:r>
            <w:r w:rsidR="00C760C4">
              <w:rPr>
                <w:sz w:val="24"/>
              </w:rPr>
              <w:t xml:space="preserve"> Номер страницы указан в некорректном виде.</w:t>
            </w:r>
          </w:p>
        </w:tc>
        <w:tc>
          <w:tcPr>
            <w:tcW w:w="1698" w:type="dxa"/>
          </w:tcPr>
          <w:p w:rsidR="00B11A53" w:rsidRDefault="00B11A53" w:rsidP="00417430">
            <w:pPr>
              <w:rPr>
                <w:sz w:val="24"/>
              </w:rPr>
            </w:pPr>
          </w:p>
        </w:tc>
      </w:tr>
      <w:tr w:rsidR="007400EA" w:rsidTr="006D3793">
        <w:tc>
          <w:tcPr>
            <w:tcW w:w="708" w:type="dxa"/>
          </w:tcPr>
          <w:p w:rsidR="007400EA" w:rsidRDefault="007400EA" w:rsidP="0041743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68" w:type="dxa"/>
          </w:tcPr>
          <w:p w:rsidR="007400EA" w:rsidRDefault="007400EA" w:rsidP="00417430">
            <w:pPr>
              <w:rPr>
                <w:sz w:val="24"/>
              </w:rPr>
            </w:pPr>
            <w:r>
              <w:rPr>
                <w:sz w:val="24"/>
              </w:rPr>
              <w:t xml:space="preserve">Титульный лист. Стр. 1 </w:t>
            </w:r>
          </w:p>
        </w:tc>
        <w:tc>
          <w:tcPr>
            <w:tcW w:w="4373" w:type="dxa"/>
          </w:tcPr>
          <w:p w:rsidR="007400EA" w:rsidRDefault="007400EA" w:rsidP="00D47BFD">
            <w:pPr>
              <w:rPr>
                <w:sz w:val="24"/>
              </w:rPr>
            </w:pPr>
            <w:r>
              <w:rPr>
                <w:sz w:val="24"/>
              </w:rPr>
              <w:t>Несоответствие</w:t>
            </w:r>
            <w:r w:rsidRPr="006D379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ГОСТ 19.104-78. </w:t>
            </w:r>
          </w:p>
          <w:p w:rsidR="007400EA" w:rsidRPr="009171C4" w:rsidRDefault="007400EA" w:rsidP="00417430">
            <w:pPr>
              <w:rPr>
                <w:sz w:val="24"/>
              </w:rPr>
            </w:pPr>
            <w:r>
              <w:rPr>
                <w:sz w:val="24"/>
              </w:rPr>
              <w:t>Отсутствует отметка об учёте и хранении по ГОСТ 19.601-78</w:t>
            </w:r>
            <w:r w:rsidRPr="00D47BFD">
              <w:rPr>
                <w:sz w:val="24"/>
              </w:rPr>
              <w:t>;</w:t>
            </w:r>
          </w:p>
        </w:tc>
        <w:tc>
          <w:tcPr>
            <w:tcW w:w="1698" w:type="dxa"/>
          </w:tcPr>
          <w:p w:rsidR="007400EA" w:rsidRDefault="007400EA" w:rsidP="00417430">
            <w:pPr>
              <w:rPr>
                <w:sz w:val="24"/>
              </w:rPr>
            </w:pPr>
          </w:p>
        </w:tc>
      </w:tr>
      <w:tr w:rsidR="00A618BF" w:rsidTr="006D3793">
        <w:tc>
          <w:tcPr>
            <w:tcW w:w="708" w:type="dxa"/>
          </w:tcPr>
          <w:p w:rsidR="00A618BF" w:rsidRDefault="00A618BF" w:rsidP="00417430">
            <w:pPr>
              <w:rPr>
                <w:sz w:val="24"/>
              </w:rPr>
            </w:pPr>
          </w:p>
          <w:p w:rsidR="00A618BF" w:rsidRDefault="00A618BF" w:rsidP="00417430">
            <w:pPr>
              <w:rPr>
                <w:sz w:val="24"/>
              </w:rPr>
            </w:pPr>
          </w:p>
          <w:p w:rsidR="00A618BF" w:rsidRDefault="00A618BF" w:rsidP="00417430">
            <w:pPr>
              <w:rPr>
                <w:sz w:val="24"/>
              </w:rPr>
            </w:pPr>
          </w:p>
          <w:p w:rsidR="00A618BF" w:rsidRDefault="00A618BF" w:rsidP="00417430">
            <w:pPr>
              <w:rPr>
                <w:sz w:val="24"/>
              </w:rPr>
            </w:pPr>
          </w:p>
          <w:p w:rsidR="00A618BF" w:rsidRDefault="00A618BF" w:rsidP="00417430">
            <w:pPr>
              <w:rPr>
                <w:sz w:val="24"/>
              </w:rPr>
            </w:pPr>
          </w:p>
          <w:p w:rsidR="00A618BF" w:rsidRDefault="00A618BF" w:rsidP="00417430">
            <w:pPr>
              <w:rPr>
                <w:sz w:val="24"/>
              </w:rPr>
            </w:pPr>
          </w:p>
          <w:p w:rsidR="00A618BF" w:rsidRDefault="00A618BF" w:rsidP="00417430">
            <w:pPr>
              <w:rPr>
                <w:sz w:val="24"/>
              </w:rPr>
            </w:pPr>
          </w:p>
        </w:tc>
        <w:tc>
          <w:tcPr>
            <w:tcW w:w="2968" w:type="dxa"/>
          </w:tcPr>
          <w:p w:rsidR="00A618BF" w:rsidRDefault="00A618BF" w:rsidP="00417430">
            <w:pPr>
              <w:rPr>
                <w:sz w:val="24"/>
              </w:rPr>
            </w:pPr>
          </w:p>
        </w:tc>
        <w:tc>
          <w:tcPr>
            <w:tcW w:w="4373" w:type="dxa"/>
          </w:tcPr>
          <w:p w:rsidR="00A618BF" w:rsidRDefault="00A618BF" w:rsidP="00D47BFD">
            <w:pPr>
              <w:rPr>
                <w:sz w:val="24"/>
              </w:rPr>
            </w:pPr>
          </w:p>
        </w:tc>
        <w:tc>
          <w:tcPr>
            <w:tcW w:w="1698" w:type="dxa"/>
          </w:tcPr>
          <w:p w:rsidR="00A618BF" w:rsidRDefault="00A618BF" w:rsidP="00417430">
            <w:pPr>
              <w:rPr>
                <w:sz w:val="24"/>
              </w:rPr>
            </w:pPr>
          </w:p>
        </w:tc>
      </w:tr>
      <w:tr w:rsidR="00C760C4" w:rsidTr="006D3793">
        <w:tc>
          <w:tcPr>
            <w:tcW w:w="708" w:type="dxa"/>
          </w:tcPr>
          <w:p w:rsidR="00C760C4" w:rsidRDefault="00C760C4" w:rsidP="0041743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2968" w:type="dxa"/>
          </w:tcPr>
          <w:p w:rsidR="00C760C4" w:rsidRDefault="00C760C4" w:rsidP="00417430">
            <w:pPr>
              <w:rPr>
                <w:sz w:val="24"/>
              </w:rPr>
            </w:pPr>
            <w:r>
              <w:rPr>
                <w:sz w:val="24"/>
              </w:rPr>
              <w:t>Основания для разработки. Стр. 6</w:t>
            </w:r>
          </w:p>
        </w:tc>
        <w:tc>
          <w:tcPr>
            <w:tcW w:w="4373" w:type="dxa"/>
          </w:tcPr>
          <w:p w:rsidR="00C760C4" w:rsidRDefault="00C760C4" w:rsidP="000B4F07">
            <w:pPr>
              <w:rPr>
                <w:bCs/>
                <w:sz w:val="24"/>
              </w:rPr>
            </w:pPr>
            <w:r w:rsidRPr="00883D79">
              <w:rPr>
                <w:bCs/>
                <w:sz w:val="24"/>
              </w:rPr>
              <w:t>Несоответствие ГОСТ 19.</w:t>
            </w:r>
            <w:r>
              <w:rPr>
                <w:bCs/>
                <w:sz w:val="24"/>
              </w:rPr>
              <w:t>201</w:t>
            </w:r>
            <w:r w:rsidRPr="00883D79">
              <w:rPr>
                <w:bCs/>
                <w:sz w:val="24"/>
              </w:rPr>
              <w:t>-78.</w:t>
            </w:r>
          </w:p>
          <w:p w:rsidR="00C760C4" w:rsidRDefault="00C760C4" w:rsidP="00417430">
            <w:pPr>
              <w:rPr>
                <w:sz w:val="24"/>
              </w:rPr>
            </w:pPr>
            <w:r>
              <w:rPr>
                <w:bCs/>
                <w:sz w:val="24"/>
              </w:rPr>
              <w:t xml:space="preserve">В разделе </w:t>
            </w:r>
            <w:r w:rsidRPr="000B4F07">
              <w:rPr>
                <w:bCs/>
                <w:sz w:val="24"/>
              </w:rPr>
              <w:t>“</w:t>
            </w:r>
            <w:r>
              <w:rPr>
                <w:bCs/>
                <w:sz w:val="24"/>
              </w:rPr>
              <w:t>Основания</w:t>
            </w:r>
            <w:r>
              <w:rPr>
                <w:sz w:val="24"/>
              </w:rPr>
              <w:t xml:space="preserve"> для разработки</w:t>
            </w:r>
            <w:r w:rsidRPr="000B4F07">
              <w:rPr>
                <w:sz w:val="24"/>
              </w:rPr>
              <w:t>”</w:t>
            </w:r>
            <w:r>
              <w:rPr>
                <w:sz w:val="24"/>
              </w:rPr>
              <w:t xml:space="preserve"> должна быть указана организация</w:t>
            </w:r>
            <w:r w:rsidRPr="000B4F07">
              <w:rPr>
                <w:sz w:val="24"/>
              </w:rPr>
              <w:t>,</w:t>
            </w:r>
            <w:r>
              <w:rPr>
                <w:sz w:val="24"/>
              </w:rPr>
              <w:t xml:space="preserve"> утвердившая этот документ и дата его утверждения.</w:t>
            </w:r>
          </w:p>
        </w:tc>
        <w:tc>
          <w:tcPr>
            <w:tcW w:w="1698" w:type="dxa"/>
          </w:tcPr>
          <w:p w:rsidR="00C760C4" w:rsidRDefault="00C760C4" w:rsidP="00417430">
            <w:pPr>
              <w:rPr>
                <w:sz w:val="24"/>
              </w:rPr>
            </w:pPr>
          </w:p>
        </w:tc>
      </w:tr>
      <w:tr w:rsidR="00BC050F" w:rsidTr="006D3793">
        <w:tc>
          <w:tcPr>
            <w:tcW w:w="708" w:type="dxa"/>
          </w:tcPr>
          <w:p w:rsidR="00BC050F" w:rsidRDefault="00BC050F" w:rsidP="00417430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968" w:type="dxa"/>
          </w:tcPr>
          <w:p w:rsidR="00BC050F" w:rsidRDefault="00BC050F" w:rsidP="00BC050F">
            <w:pPr>
              <w:rPr>
                <w:sz w:val="24"/>
              </w:rPr>
            </w:pPr>
            <w:r>
              <w:rPr>
                <w:sz w:val="24"/>
              </w:rPr>
              <w:t xml:space="preserve">Требования к </w:t>
            </w:r>
            <w:r>
              <w:rPr>
                <w:sz w:val="24"/>
              </w:rPr>
              <w:t>функциональным характеристикам</w:t>
            </w:r>
            <w:r>
              <w:rPr>
                <w:sz w:val="24"/>
              </w:rPr>
              <w:t>. Стр. 9</w:t>
            </w:r>
          </w:p>
        </w:tc>
        <w:tc>
          <w:tcPr>
            <w:tcW w:w="4373" w:type="dxa"/>
          </w:tcPr>
          <w:p w:rsidR="00BC050F" w:rsidRDefault="00BC050F" w:rsidP="00BC050F">
            <w:pPr>
              <w:rPr>
                <w:bCs/>
                <w:sz w:val="24"/>
              </w:rPr>
            </w:pPr>
            <w:r w:rsidRPr="00883D79">
              <w:rPr>
                <w:bCs/>
                <w:sz w:val="24"/>
              </w:rPr>
              <w:t>Несоответствие ГОСТ 19.</w:t>
            </w:r>
            <w:r>
              <w:rPr>
                <w:bCs/>
                <w:sz w:val="24"/>
              </w:rPr>
              <w:t>201</w:t>
            </w:r>
            <w:r w:rsidRPr="00883D79">
              <w:rPr>
                <w:bCs/>
                <w:sz w:val="24"/>
              </w:rPr>
              <w:t>-78.</w:t>
            </w:r>
          </w:p>
          <w:p w:rsidR="00BC050F" w:rsidRPr="00883D79" w:rsidRDefault="00BC050F" w:rsidP="000B4F0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Отсутствуют требования к организации входных и выходных данных.</w:t>
            </w:r>
          </w:p>
        </w:tc>
        <w:tc>
          <w:tcPr>
            <w:tcW w:w="1698" w:type="dxa"/>
          </w:tcPr>
          <w:p w:rsidR="00BC050F" w:rsidRDefault="00BC050F" w:rsidP="00417430">
            <w:pPr>
              <w:rPr>
                <w:sz w:val="24"/>
              </w:rPr>
            </w:pPr>
          </w:p>
        </w:tc>
      </w:tr>
      <w:tr w:rsidR="00A618BF" w:rsidTr="006D3793">
        <w:tc>
          <w:tcPr>
            <w:tcW w:w="708" w:type="dxa"/>
          </w:tcPr>
          <w:p w:rsidR="00A618BF" w:rsidRDefault="00A618BF" w:rsidP="00BC05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BC050F">
              <w:rPr>
                <w:sz w:val="24"/>
              </w:rPr>
              <w:t>3</w:t>
            </w:r>
          </w:p>
        </w:tc>
        <w:tc>
          <w:tcPr>
            <w:tcW w:w="2968" w:type="dxa"/>
          </w:tcPr>
          <w:p w:rsidR="00A618BF" w:rsidRDefault="00A618BF" w:rsidP="00417430">
            <w:pPr>
              <w:rPr>
                <w:sz w:val="24"/>
              </w:rPr>
            </w:pPr>
            <w:r>
              <w:rPr>
                <w:sz w:val="24"/>
              </w:rPr>
              <w:t>Требования к надежности. Стр. 9</w:t>
            </w:r>
          </w:p>
        </w:tc>
        <w:tc>
          <w:tcPr>
            <w:tcW w:w="4373" w:type="dxa"/>
          </w:tcPr>
          <w:p w:rsidR="00A618BF" w:rsidRDefault="00A618BF" w:rsidP="00A618BF">
            <w:pPr>
              <w:rPr>
                <w:bCs/>
                <w:sz w:val="24"/>
              </w:rPr>
            </w:pPr>
            <w:r w:rsidRPr="00883D79">
              <w:rPr>
                <w:bCs/>
                <w:sz w:val="24"/>
              </w:rPr>
              <w:t>Несоответствие ГОСТ 19.</w:t>
            </w:r>
            <w:r>
              <w:rPr>
                <w:bCs/>
                <w:sz w:val="24"/>
              </w:rPr>
              <w:t>201</w:t>
            </w:r>
            <w:r w:rsidRPr="00883D79">
              <w:rPr>
                <w:bCs/>
                <w:sz w:val="24"/>
              </w:rPr>
              <w:t>-78.</w:t>
            </w:r>
          </w:p>
          <w:p w:rsidR="00A618BF" w:rsidRPr="00883D79" w:rsidRDefault="00A618BF" w:rsidP="00A618B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В данном разделе должны быть указаны требования к обеспечению надежного функционирования программы, контроль входной и выходной информации, время восстановления после отказа. Отсутствует часть требуемых пунктов.</w:t>
            </w:r>
          </w:p>
        </w:tc>
        <w:tc>
          <w:tcPr>
            <w:tcW w:w="1698" w:type="dxa"/>
          </w:tcPr>
          <w:p w:rsidR="00A618BF" w:rsidRDefault="00A618BF" w:rsidP="00417430">
            <w:pPr>
              <w:rPr>
                <w:sz w:val="24"/>
              </w:rPr>
            </w:pPr>
          </w:p>
        </w:tc>
      </w:tr>
      <w:tr w:rsidR="00C760C4" w:rsidTr="006D3793">
        <w:tc>
          <w:tcPr>
            <w:tcW w:w="708" w:type="dxa"/>
          </w:tcPr>
          <w:p w:rsidR="00C760C4" w:rsidRDefault="00C760C4" w:rsidP="00BC050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BC050F">
              <w:rPr>
                <w:sz w:val="24"/>
              </w:rPr>
              <w:t>4</w:t>
            </w:r>
          </w:p>
        </w:tc>
        <w:tc>
          <w:tcPr>
            <w:tcW w:w="2968" w:type="dxa"/>
          </w:tcPr>
          <w:p w:rsidR="00C760C4" w:rsidRDefault="00A618BF" w:rsidP="00417430">
            <w:pPr>
              <w:rPr>
                <w:sz w:val="24"/>
              </w:rPr>
            </w:pPr>
            <w:r>
              <w:rPr>
                <w:sz w:val="24"/>
              </w:rPr>
              <w:t>Условия эксплуатации. Стр. 10</w:t>
            </w:r>
          </w:p>
        </w:tc>
        <w:tc>
          <w:tcPr>
            <w:tcW w:w="4373" w:type="dxa"/>
          </w:tcPr>
          <w:p w:rsidR="00A618BF" w:rsidRDefault="00A618BF" w:rsidP="00A618BF">
            <w:pPr>
              <w:rPr>
                <w:bCs/>
                <w:sz w:val="24"/>
              </w:rPr>
            </w:pPr>
            <w:r w:rsidRPr="00883D79">
              <w:rPr>
                <w:bCs/>
                <w:sz w:val="24"/>
              </w:rPr>
              <w:t>Несоответствие ГОСТ 19.</w:t>
            </w:r>
            <w:r>
              <w:rPr>
                <w:bCs/>
                <w:sz w:val="24"/>
              </w:rPr>
              <w:t>201</w:t>
            </w:r>
            <w:r w:rsidRPr="00883D79">
              <w:rPr>
                <w:bCs/>
                <w:sz w:val="24"/>
              </w:rPr>
              <w:t>-78.</w:t>
            </w:r>
          </w:p>
          <w:p w:rsidR="00C760C4" w:rsidRPr="00D47BFD" w:rsidRDefault="00A618BF" w:rsidP="00A618BF">
            <w:pPr>
              <w:rPr>
                <w:sz w:val="24"/>
              </w:rPr>
            </w:pPr>
            <w:r>
              <w:rPr>
                <w:bCs/>
                <w:sz w:val="24"/>
              </w:rPr>
              <w:t>Условия эксплуатации не предоставляют всю необходимую информацию.</w:t>
            </w:r>
          </w:p>
        </w:tc>
        <w:tc>
          <w:tcPr>
            <w:tcW w:w="1698" w:type="dxa"/>
          </w:tcPr>
          <w:p w:rsidR="00C760C4" w:rsidRDefault="00C760C4" w:rsidP="00417430">
            <w:pPr>
              <w:rPr>
                <w:sz w:val="24"/>
              </w:rPr>
            </w:pPr>
          </w:p>
        </w:tc>
      </w:tr>
      <w:tr w:rsidR="00C760C4" w:rsidTr="006D3793">
        <w:tc>
          <w:tcPr>
            <w:tcW w:w="708" w:type="dxa"/>
          </w:tcPr>
          <w:p w:rsidR="00C760C4" w:rsidRPr="00D47BFD" w:rsidRDefault="00C760C4" w:rsidP="00BC050F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BC050F">
              <w:rPr>
                <w:sz w:val="24"/>
              </w:rPr>
              <w:t>5</w:t>
            </w:r>
          </w:p>
        </w:tc>
        <w:tc>
          <w:tcPr>
            <w:tcW w:w="2968" w:type="dxa"/>
          </w:tcPr>
          <w:p w:rsidR="00C760C4" w:rsidRPr="007B6131" w:rsidRDefault="00A618BF" w:rsidP="00417430">
            <w:pPr>
              <w:rPr>
                <w:sz w:val="24"/>
              </w:rPr>
            </w:pPr>
            <w:r>
              <w:rPr>
                <w:sz w:val="24"/>
              </w:rPr>
              <w:t>Стадии и этапы разработки. Стр. 15</w:t>
            </w:r>
          </w:p>
        </w:tc>
        <w:tc>
          <w:tcPr>
            <w:tcW w:w="4373" w:type="dxa"/>
          </w:tcPr>
          <w:p w:rsidR="00A618BF" w:rsidRDefault="00A618BF" w:rsidP="00A618BF">
            <w:pPr>
              <w:rPr>
                <w:bCs/>
                <w:sz w:val="24"/>
              </w:rPr>
            </w:pPr>
            <w:r w:rsidRPr="00883D79">
              <w:rPr>
                <w:bCs/>
                <w:sz w:val="24"/>
              </w:rPr>
              <w:t>Несоответствие ГОСТ 19.</w:t>
            </w:r>
            <w:r>
              <w:rPr>
                <w:bCs/>
                <w:sz w:val="24"/>
              </w:rPr>
              <w:t>201</w:t>
            </w:r>
            <w:r w:rsidRPr="00883D79">
              <w:rPr>
                <w:bCs/>
                <w:sz w:val="24"/>
              </w:rPr>
              <w:t>-78.</w:t>
            </w:r>
          </w:p>
          <w:p w:rsidR="00C760C4" w:rsidRPr="00A618BF" w:rsidRDefault="00A618BF" w:rsidP="00A618BF">
            <w:pPr>
              <w:pStyle w:val="1"/>
              <w:shd w:val="clear" w:color="auto" w:fill="FFFFFF"/>
              <w:spacing w:before="75" w:beforeAutospacing="0" w:after="150" w:afterAutospacing="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2"/>
                <w:lang w:eastAsia="en-US"/>
              </w:rPr>
            </w:pPr>
            <w:r w:rsidRPr="00A618BF">
              <w:rPr>
                <w:b w:val="0"/>
                <w:sz w:val="24"/>
              </w:rPr>
              <w:t>Не указаны необходимые стадии разработки, этапы и содержание работ</w:t>
            </w:r>
            <w:r>
              <w:rPr>
                <w:b w:val="0"/>
                <w:sz w:val="24"/>
              </w:rPr>
              <w:t>, а также не определены исполнители.</w:t>
            </w:r>
          </w:p>
        </w:tc>
        <w:tc>
          <w:tcPr>
            <w:tcW w:w="1698" w:type="dxa"/>
          </w:tcPr>
          <w:p w:rsidR="00C760C4" w:rsidRDefault="00C760C4" w:rsidP="00417430">
            <w:pPr>
              <w:rPr>
                <w:sz w:val="24"/>
              </w:rPr>
            </w:pPr>
          </w:p>
        </w:tc>
      </w:tr>
    </w:tbl>
    <w:p w:rsidR="00417430" w:rsidRPr="00417430" w:rsidRDefault="00417430" w:rsidP="00417430">
      <w:pPr>
        <w:rPr>
          <w:sz w:val="24"/>
        </w:rPr>
      </w:pPr>
    </w:p>
    <w:sectPr w:rsidR="00417430" w:rsidRPr="00417430" w:rsidSect="00273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64D29"/>
    <w:multiLevelType w:val="multilevel"/>
    <w:tmpl w:val="BED6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30"/>
    <w:rsid w:val="00033A16"/>
    <w:rsid w:val="000B4F07"/>
    <w:rsid w:val="000E57DF"/>
    <w:rsid w:val="001A3177"/>
    <w:rsid w:val="001C2336"/>
    <w:rsid w:val="0027302A"/>
    <w:rsid w:val="002C0BF4"/>
    <w:rsid w:val="00376977"/>
    <w:rsid w:val="003B7E9F"/>
    <w:rsid w:val="003C5018"/>
    <w:rsid w:val="00417430"/>
    <w:rsid w:val="005E6BAF"/>
    <w:rsid w:val="006D3793"/>
    <w:rsid w:val="007400EA"/>
    <w:rsid w:val="007B6131"/>
    <w:rsid w:val="00883D79"/>
    <w:rsid w:val="008E7AA9"/>
    <w:rsid w:val="009171C4"/>
    <w:rsid w:val="009F0169"/>
    <w:rsid w:val="00A618BF"/>
    <w:rsid w:val="00AA40F4"/>
    <w:rsid w:val="00AB723E"/>
    <w:rsid w:val="00AC1C47"/>
    <w:rsid w:val="00B10C0C"/>
    <w:rsid w:val="00B11A53"/>
    <w:rsid w:val="00BC050F"/>
    <w:rsid w:val="00C760C4"/>
    <w:rsid w:val="00D47BFD"/>
    <w:rsid w:val="00E35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5A2C0-F162-4C53-90E2-9123B55A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D37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D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37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Alexander Bulgakov</cp:lastModifiedBy>
  <cp:revision>3</cp:revision>
  <dcterms:created xsi:type="dcterms:W3CDTF">2017-02-11T14:22:00Z</dcterms:created>
  <dcterms:modified xsi:type="dcterms:W3CDTF">2017-02-11T14:23:00Z</dcterms:modified>
</cp:coreProperties>
</file>